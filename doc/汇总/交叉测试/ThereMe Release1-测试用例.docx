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wordWrap w:val="0"/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ThereMe</w:t>
      </w:r>
    </w:p>
    <w:p>
      <w:pPr>
        <w:pStyle w:val="29"/>
        <w:wordWrap w:val="0"/>
        <w:jc w:val="righ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测试用例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9"/>
        <w:jc w:val="right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9"/>
        <w:jc w:val="right"/>
        <w:rPr>
          <w:rFonts w:hint="eastAsia" w:ascii="微软雅黑" w:hAnsi="微软雅黑" w:eastAsia="微软雅黑" w:cs="微软雅黑"/>
          <w:sz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lang w:eastAsia="zh-CN"/>
        </w:rPr>
        <w:t>版本 &lt;</w:t>
      </w:r>
      <w:r>
        <w:rPr>
          <w:rFonts w:hint="eastAsia" w:ascii="微软雅黑" w:hAnsi="微软雅黑" w:eastAsia="微软雅黑" w:cs="微软雅黑"/>
          <w:sz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lang w:eastAsia="zh-CN"/>
        </w:rPr>
        <w:t>.0&gt;</w:t>
      </w:r>
    </w:p>
    <w:p>
      <w:pPr>
        <w:pStyle w:val="29"/>
        <w:rPr>
          <w:rFonts w:hint="eastAsia" w:ascii="微软雅黑" w:hAnsi="微软雅黑" w:eastAsia="微软雅黑" w:cs="微软雅黑"/>
          <w:sz w:val="28"/>
          <w:lang w:eastAsia="zh-CN"/>
        </w:rPr>
      </w:pPr>
    </w:p>
    <w:p>
      <w:pPr>
        <w:pStyle w:val="47"/>
        <w:rPr>
          <w:rFonts w:hint="eastAsia" w:ascii="微软雅黑" w:hAnsi="微软雅黑" w:eastAsia="微软雅黑" w:cs="微软雅黑"/>
        </w:rPr>
        <w:sectPr>
          <w:headerReference r:id="rId4" w:type="default"/>
          <w:footerReference r:id="rId5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修订历史记录</w:t>
      </w:r>
    </w:p>
    <w:p>
      <w:pPr>
        <w:pStyle w:val="29"/>
        <w:rPr>
          <w:rFonts w:hint="eastAsia" w:ascii="微软雅黑" w:hAnsi="微软雅黑" w:eastAsia="微软雅黑" w:cs="微软雅黑"/>
        </w:rPr>
      </w:pPr>
    </w:p>
    <w:tbl>
      <w:tblPr>
        <w:tblStyle w:val="35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2015/8/6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ThereMe测试用例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熊睦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2015/8/14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2.0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ThereMe测试用例第一次修订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熊睦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2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  <w:lang w:val="en-US" w:eastAsia="zh-CN"/>
        </w:rPr>
        <w:t>目录</w:t>
      </w:r>
    </w:p>
    <w:p>
      <w:pPr>
        <w:pStyle w:val="21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 简介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_Toc16535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.1 目的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_Toc10110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.2 范围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_Toc10395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zh-CN" w:bidi="ar-SA"/>
        </w:rPr>
        <w:t>.3 定义、首字母缩写词和缩略语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_Toc16061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.4 参考资料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_Toc16151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.5 概述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_Toc2100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 测试用例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_Toc22286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.1 功能测试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_Toc4574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.2 非功能测试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_Toc14724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6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sz w:val="2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测试用例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498761760"/>
      <w:bookmarkStart w:id="1" w:name="_Toc16535"/>
      <w:bookmarkStart w:id="2" w:name="_Toc456598591"/>
      <w:bookmarkStart w:id="3" w:name="_Toc456600922"/>
      <w:r>
        <w:rPr>
          <w:rFonts w:hint="eastAsia" w:ascii="微软雅黑" w:hAnsi="微软雅黑" w:eastAsia="微软雅黑" w:cs="微软雅黑"/>
        </w:rPr>
        <w:t>简介</w:t>
      </w:r>
      <w:bookmarkEnd w:id="0"/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498761761"/>
      <w:bookmarkStart w:id="5" w:name="_Toc10110"/>
      <w:r>
        <w:rPr>
          <w:rFonts w:hint="eastAsia" w:ascii="微软雅黑" w:hAnsi="微软雅黑" w:eastAsia="微软雅黑" w:cs="微软雅黑"/>
        </w:rPr>
        <w:t>目的</w:t>
      </w:r>
      <w:bookmarkEnd w:id="4"/>
      <w:bookmarkEnd w:id="5"/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完成整个系统的功能测试，检验软件功能与关键业务流程正确性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6" w:name="_Toc498761762"/>
      <w:bookmarkStart w:id="7" w:name="_Toc10395"/>
      <w:r>
        <w:rPr>
          <w:rFonts w:hint="eastAsia" w:ascii="微软雅黑" w:hAnsi="微软雅黑" w:eastAsia="微软雅黑" w:cs="微软雅黑"/>
        </w:rPr>
        <w:t>范围</w:t>
      </w:r>
      <w:bookmarkEnd w:id="6"/>
      <w:bookmarkEnd w:id="7"/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此测试用例适用于ThereMe软件release1版本</w:t>
      </w: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8" w:name="_Toc498761763"/>
      <w:bookmarkStart w:id="9" w:name="_Toc16061"/>
      <w:r>
        <w:rPr>
          <w:rFonts w:hint="eastAsia" w:ascii="微软雅黑" w:hAnsi="微软雅黑" w:eastAsia="微软雅黑" w:cs="微软雅黑"/>
          <w:lang w:eastAsia="zh-CN"/>
        </w:rPr>
        <w:t>定义、首字母缩写词和缩略语</w:t>
      </w:r>
      <w:bookmarkEnd w:id="8"/>
      <w:bookmarkEnd w:id="9"/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UML：Unified Modeling Language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RealSense：Intel的感知</w:t>
      </w:r>
      <w:r>
        <w:rPr>
          <w:rFonts w:hint="eastAsia" w:ascii="微软雅黑" w:hAnsi="微软雅黑" w:eastAsia="微软雅黑" w:cs="GB18030 Bitmap"/>
          <w:b w:val="0"/>
          <w:bCs/>
        </w:rPr>
        <w:t>计</w:t>
      </w:r>
      <w:r>
        <w:rPr>
          <w:rFonts w:hint="eastAsia" w:ascii="微软雅黑" w:hAnsi="微软雅黑" w:eastAsia="微软雅黑" w:cs="微软雅黑"/>
          <w:b w:val="0"/>
          <w:bCs/>
        </w:rPr>
        <w:t>算解决方案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OpenStack：一个开源的云</w:t>
      </w:r>
      <w:r>
        <w:rPr>
          <w:rFonts w:hint="eastAsia" w:ascii="微软雅黑" w:hAnsi="微软雅黑" w:eastAsia="微软雅黑" w:cs="GB18030 Bitmap"/>
          <w:b w:val="0"/>
          <w:bCs/>
        </w:rPr>
        <w:t>计</w:t>
      </w:r>
      <w:r>
        <w:rPr>
          <w:rFonts w:hint="eastAsia" w:ascii="微软雅黑" w:hAnsi="微软雅黑" w:eastAsia="微软雅黑" w:cs="微软雅黑"/>
          <w:b w:val="0"/>
          <w:bCs/>
        </w:rPr>
        <w:t>算管理平台</w:t>
      </w:r>
      <w:r>
        <w:rPr>
          <w:rFonts w:hint="eastAsia" w:ascii="微软雅黑" w:hAnsi="微软雅黑" w:eastAsia="微软雅黑" w:cs="GB18030 Bitmap"/>
          <w:b w:val="0"/>
          <w:bCs/>
        </w:rPr>
        <w:t>项</w:t>
      </w:r>
      <w:r>
        <w:rPr>
          <w:rFonts w:hint="eastAsia" w:ascii="微软雅黑" w:hAnsi="微软雅黑" w:eastAsia="微软雅黑" w:cs="微软雅黑"/>
          <w:b w:val="0"/>
          <w:bCs/>
        </w:rPr>
        <w:t>目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DirectX：Direct eXtension，由微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公司</w:t>
      </w:r>
      <w:r>
        <w:rPr>
          <w:rFonts w:hint="eastAsia" w:ascii="微软雅黑" w:hAnsi="微软雅黑" w:eastAsia="微软雅黑" w:cs="GB18030 Bitmap"/>
          <w:b w:val="0"/>
          <w:bCs/>
        </w:rPr>
        <w:t>创</w:t>
      </w:r>
      <w:r>
        <w:rPr>
          <w:rFonts w:hint="eastAsia" w:ascii="微软雅黑" w:hAnsi="微软雅黑" w:eastAsia="微软雅黑" w:cs="微软雅黑"/>
          <w:b w:val="0"/>
          <w:bCs/>
        </w:rPr>
        <w:t>建的多媒体</w:t>
      </w:r>
      <w:r>
        <w:rPr>
          <w:rFonts w:hint="eastAsia" w:ascii="微软雅黑" w:hAnsi="微软雅黑" w:eastAsia="微软雅黑" w:cs="GB18030 Bitmap"/>
          <w:b w:val="0"/>
          <w:bCs/>
        </w:rPr>
        <w:t>编</w:t>
      </w:r>
      <w:r>
        <w:rPr>
          <w:rFonts w:hint="eastAsia" w:ascii="微软雅黑" w:hAnsi="微软雅黑" w:eastAsia="微软雅黑" w:cs="微软雅黑"/>
          <w:b w:val="0"/>
          <w:bCs/>
        </w:rPr>
        <w:t>程接口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t>MCI：Media Control Interface,媒体控制接口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0" w:name="_Toc498761764"/>
      <w:bookmarkStart w:id="11" w:name="_Toc16151"/>
      <w:r>
        <w:rPr>
          <w:rFonts w:hint="eastAsia" w:ascii="微软雅黑" w:hAnsi="微软雅黑" w:eastAsia="微软雅黑" w:cs="微软雅黑"/>
        </w:rPr>
        <w:t>参考资料</w:t>
      </w:r>
      <w:bookmarkEnd w:id="10"/>
      <w:bookmarkEnd w:id="11"/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件工程原理 （作者：沈</w:t>
      </w:r>
      <w:r>
        <w:rPr>
          <w:rFonts w:hint="eastAsia" w:ascii="微软雅黑" w:hAnsi="微软雅黑" w:eastAsia="微软雅黑" w:cs="GB18030 Bitmap"/>
          <w:b w:val="0"/>
          <w:bCs/>
        </w:rPr>
        <w:t>备军</w:t>
      </w:r>
      <w:r>
        <w:rPr>
          <w:rFonts w:hint="eastAsia" w:ascii="微软雅黑" w:hAnsi="微软雅黑" w:eastAsia="微软雅黑" w:cs="微软雅黑"/>
          <w:b w:val="0"/>
          <w:bCs/>
        </w:rPr>
        <w:t>、</w:t>
      </w:r>
      <w:r>
        <w:rPr>
          <w:rFonts w:hint="eastAsia" w:ascii="微软雅黑" w:hAnsi="微软雅黑" w:eastAsia="微软雅黑" w:cs="GB18030 Bitmap"/>
          <w:b w:val="0"/>
          <w:bCs/>
        </w:rPr>
        <w:t>陈</w:t>
      </w:r>
      <w:r>
        <w:rPr>
          <w:rFonts w:hint="eastAsia" w:ascii="微软雅黑" w:hAnsi="微软雅黑" w:eastAsia="微软雅黑" w:cs="微软雅黑"/>
          <w:b w:val="0"/>
          <w:bCs/>
        </w:rPr>
        <w:t>浩</w:t>
      </w:r>
      <w:r>
        <w:rPr>
          <w:rFonts w:hint="eastAsia" w:ascii="微软雅黑" w:hAnsi="微软雅黑" w:eastAsia="微软雅黑" w:cs="GB18030 Bitmap"/>
          <w:b w:val="0"/>
          <w:bCs/>
        </w:rPr>
        <w:t>鹏</w:t>
      </w:r>
      <w:r>
        <w:rPr>
          <w:rFonts w:hint="eastAsia" w:ascii="微软雅黑" w:hAnsi="微软雅黑" w:eastAsia="微软雅黑" w:cs="微软雅黑"/>
          <w:b w:val="0"/>
          <w:bCs/>
        </w:rPr>
        <w:t>、</w:t>
      </w:r>
      <w:r>
        <w:rPr>
          <w:rFonts w:hint="eastAsia" w:ascii="微软雅黑" w:hAnsi="微软雅黑" w:eastAsia="微软雅黑" w:cs="GB18030 Bitmap"/>
          <w:b w:val="0"/>
          <w:bCs/>
        </w:rPr>
        <w:t>陈</w:t>
      </w:r>
      <w:r>
        <w:rPr>
          <w:rFonts w:hint="eastAsia" w:ascii="微软雅黑" w:hAnsi="微软雅黑" w:eastAsia="微软雅黑" w:cs="微软雅黑"/>
          <w:b w:val="0"/>
          <w:bCs/>
        </w:rPr>
        <w:t>雨亭）</w:t>
      </w:r>
    </w:p>
    <w:bookmarkEnd w:id="2"/>
    <w:bookmarkEnd w:id="3"/>
    <w:p>
      <w:pPr>
        <w:pStyle w:val="3"/>
        <w:rPr>
          <w:rFonts w:hint="eastAsia" w:ascii="微软雅黑" w:hAnsi="微软雅黑" w:eastAsia="微软雅黑" w:cs="微软雅黑"/>
        </w:rPr>
      </w:pPr>
      <w:bookmarkStart w:id="12" w:name="_Toc498761765"/>
      <w:bookmarkStart w:id="13" w:name="_Toc2100"/>
      <w:r>
        <w:rPr>
          <w:rFonts w:hint="eastAsia" w:ascii="微软雅黑" w:hAnsi="微软雅黑" w:eastAsia="微软雅黑" w:cs="微软雅黑"/>
        </w:rPr>
        <w:t>概述</w:t>
      </w:r>
      <w:bookmarkEnd w:id="12"/>
      <w:bookmarkEnd w:id="13"/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本文档包含ThereMe软件功能测试及非功能测试测试用例</w:t>
      </w:r>
    </w:p>
    <w:p>
      <w:pPr>
        <w:pStyle w:val="14"/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 w:cs="微软雅黑"/>
          <w:lang w:eastAsia="zh-CN"/>
        </w:rPr>
      </w:pPr>
      <w:bookmarkStart w:id="14" w:name="_Toc22286"/>
      <w:r>
        <w:rPr>
          <w:rFonts w:hint="eastAsia" w:ascii="微软雅黑" w:hAnsi="微软雅黑" w:eastAsia="微软雅黑" w:cs="微软雅黑"/>
          <w:lang w:eastAsia="zh-CN"/>
        </w:rPr>
        <w:t>测试用例</w:t>
      </w:r>
      <w:bookmarkEnd w:id="14"/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5" w:name="_Toc4574"/>
      <w:r>
        <w:rPr>
          <w:rFonts w:hint="eastAsia" w:ascii="微软雅黑" w:hAnsi="微软雅黑" w:eastAsia="微软雅黑" w:cs="微软雅黑"/>
          <w:lang w:eastAsia="zh-CN"/>
        </w:rPr>
        <w:t>功能测试</w:t>
      </w:r>
      <w:bookmarkEnd w:id="15"/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表1 功能测试测试用例列表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36"/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250"/>
        <w:gridCol w:w="1018"/>
        <w:gridCol w:w="1275"/>
        <w:gridCol w:w="411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序号</w:t>
            </w:r>
          </w:p>
        </w:tc>
        <w:tc>
          <w:tcPr>
            <w:tcW w:w="125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例编号</w:t>
            </w:r>
          </w:p>
        </w:tc>
        <w:tc>
          <w:tcPr>
            <w:tcW w:w="101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功能点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例标题</w:t>
            </w:r>
          </w:p>
        </w:tc>
        <w:tc>
          <w:tcPr>
            <w:tcW w:w="411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前置条件及操作步骤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TC-KEY-001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单人手势演奏键盘演奏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键盘手势演奏右手演奏测试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前置条件：用户正确安装软件以及realsense摄像头，进入单人手势演奏键盘演奏界面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操作步骤：1.点击开始按钮，把右手置于摄像头前，根据屏幕上对应点的移动移动食指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屏幕上点能随手移动。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TC-KEY-002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单人手势演奏键盘演奏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键盘手势演奏右手演奏测试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2.将点分别移动到21格子中，模拟按下。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模拟按下后方块变色，播放出对应的音律。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TC-KEY-003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单人手势演奏键盘演奏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键盘手势演奏左手演奏测试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前置条件：用户正确安装软件以及realsense摄像头，进入单人手势演奏键盘演奏界面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操作步骤：1.点击开始按钮，把左手置于摄像头前，根据屏幕上对应点的移动移动食指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屏幕上点能随手移动。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TC-KEY-004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单人手势演奏键盘演奏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键盘手势演奏左手演奏测试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2.将点分别移动到21格子中，模拟按下。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模拟按下后方块变色，播放出对应的音律。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TC-KEY-005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单人手势演奏键盘演奏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键盘手势演奏双手演奏测试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前置条件：用户正确安装软件以及realsense摄像头，进入单人手势演奏键盘演奏界面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操作步骤：1.点击开始按钮，把右手、左手置于摄像头前，根据屏幕上对应点的移动移动食指。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屏幕上点能随手移动。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TC-KEY-006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单人手势演奏键盘演奏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键盘手势演奏双手演奏测试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2.将点分别移动到21格子中，模拟按下。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模拟按下后方块变色，播放出对应的音律。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TC-DRUM-001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单人手势演奏鼓演奏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鼓手势演奏右手演奏测试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前置条件：用户正确安装软件以及realsense摄像头，进入单人手势演奏鼓演奏界面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操作步骤：点击开始按钮，把右手置于摄像头前，根据使用说明移动位置，模拟按下。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能播放出对应鼓的声音。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TC-DRUM-002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单人手势演奏鼓演奏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鼓手势演奏左手演奏测试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前置条件：用户正确安装软件以及realsense摄像头，进入单人手势演奏鼓演奏界面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操作步骤：点击开始按钮，把左手置于摄像头前，根据使用说明移动位置，模拟按下。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能播放出对应鼓的声音。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TC-DRUM-003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单人手势演奏鼓演奏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鼓手势演奏双手演奏测试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前置条件：用户正确安装软件以及realsense摄像头，进入单人手势演奏鼓演奏界面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操作步骤：点击开始按钮，把双手置于摄像头前，根据使用说明移动位置，模拟按下。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能播放出对应鼓的声音。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6" w:name="_Toc14724"/>
      <w:r>
        <w:rPr>
          <w:rFonts w:hint="eastAsia" w:ascii="微软雅黑" w:hAnsi="微软雅黑" w:eastAsia="微软雅黑" w:cs="微软雅黑"/>
          <w:lang w:eastAsia="zh-CN"/>
        </w:rPr>
        <w:t>非功能测试</w:t>
      </w:r>
      <w:bookmarkEnd w:id="16"/>
    </w:p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表2 非功能测试测试用例列表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36"/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92"/>
        <w:gridCol w:w="1134"/>
        <w:gridCol w:w="1417"/>
        <w:gridCol w:w="411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序号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例编号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测试项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例标题</w:t>
            </w:r>
          </w:p>
        </w:tc>
        <w:tc>
          <w:tcPr>
            <w:tcW w:w="411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前置条件及操作步骤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TC-100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兼容性/可靠性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兼容、可靠性测试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前置条件：用户按照安装说明正确安装软件以及realsense摄像头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操作步骤：测试软件是否正常运行，软件出错几率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TC-101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单人演奏键盘演奏性能测试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前置条件：用户正确安装软件以及realsense摄像头，进入单人手势演奏键盘演奏界面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操作步骤：点击开始按钮，把右手置于摄像头前，根据屏幕上对应点的移动移动食指，将点分别移动到21格子中，模拟按下。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屏幕上点能随手移动，模拟按下后方块变色，播放出对应的音律。手势最长响应时间不超过1秒。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TC-102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单人演奏鼓演奏性能测试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前置条件：用户正确安装软件以及realsense摄像头，进入单人手势演奏鼓演奏界面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操作步骤：点击开始按钮，把右手置于摄像头前，根据使用说明移动位置，模拟按下。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能播放出对应鼓的声音。手势最长响应时间不超过1秒。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TC-103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易用性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单人演奏键盘演奏易用性测试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前置条件：用户正确安装软件以及realsense摄像头，进入单人手势演奏键盘演奏界面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操作步骤：点击开始按钮，根据使用说明进行演奏。</w:t>
            </w:r>
          </w:p>
        </w:tc>
        <w:tc>
          <w:tcPr>
            <w:tcW w:w="1559" w:type="dxa"/>
            <w:vAlign w:val="top"/>
          </w:tcPr>
          <w:p>
            <w:pPr>
              <w:spacing w:line="276" w:lineRule="auto"/>
              <w:rPr>
                <w:rFonts w:hint="eastAsia" w:ascii="微软雅黑" w:hAnsi="微软雅黑" w:eastAsia="微软雅黑" w:cs="微软雅黑"/>
                <w:b w:val="0"/>
                <w:bCs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能进行手势演奏。</w:t>
            </w:r>
            <w:r>
              <w:rPr>
                <w:rFonts w:hint="eastAsia" w:ascii="微软雅黑" w:hAnsi="微软雅黑" w:eastAsia="微软雅黑" w:cs="微软雅黑"/>
                <w:b w:val="0"/>
                <w:bCs/>
              </w:rPr>
              <w:t>无使用</w:t>
            </w:r>
            <w:r>
              <w:rPr>
                <w:rFonts w:hint="eastAsia" w:ascii="微软雅黑" w:hAnsi="微软雅黑" w:eastAsia="微软雅黑" w:cs="GB18030 Bitmap"/>
                <w:b w:val="0"/>
                <w:bCs/>
              </w:rPr>
              <w:t>经验</w:t>
            </w:r>
            <w:r>
              <w:rPr>
                <w:rFonts w:hint="eastAsia" w:ascii="微软雅黑" w:hAnsi="微软雅黑" w:eastAsia="微软雅黑" w:cs="微软雅黑"/>
                <w:b w:val="0"/>
                <w:bCs/>
              </w:rPr>
              <w:t>的用</w:t>
            </w:r>
            <w:r>
              <w:rPr>
                <w:rFonts w:hint="eastAsia" w:ascii="微软雅黑" w:hAnsi="微软雅黑" w:eastAsia="微软雅黑" w:cs="GB18030 Bitmap"/>
                <w:b w:val="0"/>
                <w:bCs/>
              </w:rPr>
              <w:t>户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学会演奏花费平均10分钟。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TC-104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易用性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单人演奏鼓演奏易用性测试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前置条件：用户正确安装软件以及realsense摄像头，进入单人手势演奏鼓演奏界面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操作步骤：点击开始按钮，根据使用说明进行演奏。</w:t>
            </w:r>
          </w:p>
        </w:tc>
        <w:tc>
          <w:tcPr>
            <w:tcW w:w="1559" w:type="dxa"/>
            <w:vAlign w:val="top"/>
          </w:tcPr>
          <w:p>
            <w:pPr>
              <w:spacing w:line="276" w:lineRule="auto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能进行手势演奏。</w:t>
            </w:r>
            <w:r>
              <w:rPr>
                <w:rFonts w:hint="eastAsia" w:ascii="微软雅黑" w:hAnsi="微软雅黑" w:eastAsia="微软雅黑" w:cs="微软雅黑"/>
                <w:b w:val="0"/>
                <w:bCs/>
              </w:rPr>
              <w:t>无使用</w:t>
            </w:r>
            <w:r>
              <w:rPr>
                <w:rFonts w:hint="eastAsia" w:ascii="微软雅黑" w:hAnsi="微软雅黑" w:eastAsia="微软雅黑" w:cs="GB18030 Bitmap"/>
                <w:b w:val="0"/>
                <w:bCs/>
              </w:rPr>
              <w:t>经验</w:t>
            </w:r>
            <w:r>
              <w:rPr>
                <w:rFonts w:hint="eastAsia" w:ascii="微软雅黑" w:hAnsi="微软雅黑" w:eastAsia="微软雅黑" w:cs="微软雅黑"/>
                <w:b w:val="0"/>
                <w:bCs/>
              </w:rPr>
              <w:t>的用</w:t>
            </w:r>
            <w:r>
              <w:rPr>
                <w:rFonts w:hint="eastAsia" w:ascii="微软雅黑" w:hAnsi="微软雅黑" w:eastAsia="微软雅黑" w:cs="GB18030 Bitmap"/>
                <w:b w:val="0"/>
                <w:bCs/>
              </w:rPr>
              <w:t>户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学会演奏花费平均10分钟。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bookmarkStart w:id="17" w:name="_GoBack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TC-105</w:t>
            </w:r>
            <w:bookmarkEnd w:id="17"/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界面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软件界面测试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前置条件：用户按照安装说明正确安装软件以及realsense摄像头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操作步骤：进入软件，点击界面上按钮进行跳转，测试业务流程、业务逻辑。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软件功能之间正常跳转、正常打开、关闭。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headerReference r:id="rId7" w:type="first"/>
      <w:footerReference r:id="rId9" w:type="first"/>
      <w:headerReference r:id="rId6" w:type="default"/>
      <w:footerReference r:id="rId8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B18030 Bitmap">
    <w:altName w:val="Microsoft JhengHei Light"/>
    <w:panose1 w:val="00000000000000000000"/>
    <w:charset w:val="50"/>
    <w:family w:val="auto"/>
    <w:pitch w:val="default"/>
    <w:sig w:usb0="00000001" w:usb1="080E0000" w:usb2="00000010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4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</w:t>
    </w:r>
    <w:r>
      <w:rPr>
        <w:rFonts w:ascii="Arial" w:hAnsi="Arial"/>
        <w:b/>
        <w:sz w:val="36"/>
        <w:lang w:eastAsia="zh-CN"/>
      </w:rPr>
      <w:t>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t>ThereMe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 xml:space="preserve">  </w:t>
          </w:r>
          <w:r>
            <w:rPr>
              <w:rFonts w:hint="eastAsia" w:ascii="微软雅黑" w:hAnsi="微软雅黑" w:eastAsia="微软雅黑" w:cs="微软雅黑"/>
              <w:lang w:eastAsia="zh-CN"/>
            </w:rPr>
            <w:t>版本</w:t>
          </w:r>
          <w:r>
            <w:rPr>
              <w:rFonts w:hint="eastAsia" w:ascii="微软雅黑" w:hAnsi="微软雅黑" w:eastAsia="微软雅黑" w:cs="微软雅黑"/>
            </w:rPr>
            <w:t>:           &lt;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 w:ascii="微软雅黑" w:hAnsi="微软雅黑" w:eastAsia="微软雅黑" w:cs="微软雅黑"/>
              <w:lang w:eastAsia="zh-CN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TITLE  \* MERGEFORMAT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测试用例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 xml:space="preserve">  Date: 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2015/8/14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>&lt;文档ID&gt;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4872052">
    <w:nsid w:val="3E477B74"/>
    <w:multiLevelType w:val="multilevel"/>
    <w:tmpl w:val="3E477B74"/>
    <w:lvl w:ilvl="0" w:tentative="1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4294967291"/>
  </w:num>
  <w:num w:numId="2">
    <w:abstractNumId w:val="10448720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2F4E"/>
    <w:rsid w:val="00031029"/>
    <w:rsid w:val="001B0401"/>
    <w:rsid w:val="002A1D1F"/>
    <w:rsid w:val="002B2D7B"/>
    <w:rsid w:val="0032567A"/>
    <w:rsid w:val="00342E2E"/>
    <w:rsid w:val="0037181D"/>
    <w:rsid w:val="00382609"/>
    <w:rsid w:val="003B2F51"/>
    <w:rsid w:val="003F6E81"/>
    <w:rsid w:val="00421492"/>
    <w:rsid w:val="004F3649"/>
    <w:rsid w:val="00515FCF"/>
    <w:rsid w:val="0059232E"/>
    <w:rsid w:val="005C3BA4"/>
    <w:rsid w:val="00762F4E"/>
    <w:rsid w:val="007D62E1"/>
    <w:rsid w:val="007F0F6E"/>
    <w:rsid w:val="00850C93"/>
    <w:rsid w:val="00871427"/>
    <w:rsid w:val="00931251"/>
    <w:rsid w:val="00991E80"/>
    <w:rsid w:val="00A4683D"/>
    <w:rsid w:val="00A76958"/>
    <w:rsid w:val="00AF1201"/>
    <w:rsid w:val="00B55FA5"/>
    <w:rsid w:val="00B64610"/>
    <w:rsid w:val="00C75A10"/>
    <w:rsid w:val="00C979D6"/>
    <w:rsid w:val="00CA0CE8"/>
    <w:rsid w:val="00E2168C"/>
    <w:rsid w:val="00F449B6"/>
    <w:rsid w:val="00F82265"/>
    <w:rsid w:val="00FA3AC0"/>
    <w:rsid w:val="0EB056AE"/>
    <w:rsid w:val="1E964081"/>
    <w:rsid w:val="24726959"/>
    <w:rsid w:val="44C37CDE"/>
    <w:rsid w:val="5B902A45"/>
    <w:rsid w:val="67614BEF"/>
    <w:rsid w:val="68423363"/>
    <w:rsid w:val="7989646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  <w:rPr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table" w:styleId="36">
    <w:name w:val="Table Grid"/>
    <w:basedOn w:val="35"/>
    <w:uiPriority w:val="0"/>
    <w:pPr/>
    <w:tblPr>
      <w:tblStyle w:val="3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4"/>
    <w:link w:val="49"/>
    <w:uiPriority w:val="0"/>
    <w:pPr>
      <w:spacing w:after="120"/>
      <w:ind w:left="720"/>
    </w:pPr>
    <w:rPr>
      <w:i/>
      <w:color w:val="0000FF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InfoBlue Char"/>
    <w:basedOn w:val="30"/>
    <w:link w:val="47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Company>&lt;Company Name&gt;</Company>
  <Pages>5</Pages>
  <Words>298</Words>
  <Characters>1701</Characters>
  <Lines>14</Lines>
  <Paragraphs>3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2014-07-17T11:46:00Z</dcterms:created>
  <dc:creator>Haibo Yu</dc:creator>
  <cp:lastModifiedBy>威宇</cp:lastModifiedBy>
  <cp:lastPrinted>2411-12-31T16:00:00Z</cp:lastPrinted>
  <dcterms:modified xsi:type="dcterms:W3CDTF">2015-08-16T09:57:12Z</dcterms:modified>
  <dc:subject>&lt;Project Name&gt;</dc:subject>
  <dc:title>测试用例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