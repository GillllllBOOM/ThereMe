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ThereMe Release1安装说明</w:t>
      </w:r>
    </w:p>
    <w:p>
      <w:pPr>
        <w:widowControl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因为不是最终版，是迭代中间产物，不提供安装程序，直接解压解压包到任意目录,点击ThereMe.exe进行运行。软件只提供单人模式绝大部分功能，需要安装RealSense摄像头。进入单人模式点击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instrText xml:space="preserve">INCLUDEPICTURE \d "C:\\Users\\威宇\\AppData\\Roaming\\Tencent\\Users\\673143864\\QQ\\WinTemp\\RichOle\\E01@[IG@C$VJ0X8U1]87IO8.png" \* MERGEFORMATINET </w:instrTex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pict>
          <v:shape id="图片 1025" o:spid="_x0000_s1026" type="#_x0000_t75" style="height:31.4pt;width:44.55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-SA"/>
        </w:rPr>
        <w:t>开始演奏，鼓手势演奏界面仍未完成，按</w:t>
      </w:r>
      <w:r>
        <w:rPr>
          <w:rFonts w:hint="eastAsia" w:ascii="微软雅黑" w:hAnsi="微软雅黑" w:eastAsia="微软雅黑" w:cs="微软雅黑"/>
          <w:kern w:val="2"/>
          <w:sz w:val="21"/>
          <w:lang w:val="en-US" w:eastAsia="zh-CN"/>
        </w:rPr>
        <w:pict>
          <v:shape id="图片 3" o:spid="_x0000_s1027" type="#_x0000_t75" style="height:24.45pt;width:94.25pt;rotation:0f;" o:ole="f" fillcolor="#FFFFFF" filled="f" o:preferrelative="t" stroked="f" coordorigin="0,0" coordsize="21600,21600">
            <v:fill on="f" color2="#FFFFFF" focus="0%"/>
            <v:imagedata gain="65536f" blacklevel="0f" gamma="0" o:title="5TE1F_`683K2S]QXC@DR$0J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lang w:val="en-US" w:eastAsia="zh-CN"/>
        </w:rPr>
        <w:t>进行模式切换，进入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-SA"/>
        </w:rPr>
        <w:t>键盘手势演奏。</w:t>
      </w:r>
    </w:p>
    <w:p>
      <w:pPr>
        <w:widowControl/>
        <w:jc w:val="lef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-SA"/>
        </w:rPr>
      </w:pPr>
    </w:p>
    <w:p>
      <w:pPr>
        <w:widowControl/>
        <w:jc w:val="righ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-SA"/>
        </w:rPr>
        <w:t>2015/7/30</w:t>
      </w:r>
    </w:p>
    <w:p>
      <w:pPr>
        <w:widowControl/>
        <w:jc w:val="right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-SA"/>
        </w:rPr>
        <w:t>Meow团队</w:t>
      </w:r>
      <w:bookmarkStart w:id="0" w:name="_GoBack"/>
      <w:bookmarkEnd w:id="0"/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4AC74C4F"/>
    <w:rsid w:val="4AC74C4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2015-07-30T09:08:00Z</dcterms:created>
  <dc:creator>威宇</dc:creator>
  <cp:lastModifiedBy>威宇</cp:lastModifiedBy>
  <dcterms:modified xsi:type="dcterms:W3CDTF">2015-07-30T09:20:13Z</dcterms:modified>
  <dc:title>ThereMe Release1安装说明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